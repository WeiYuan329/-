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B7BAE" w14:textId="77777777" w:rsidR="008C43AD" w:rsidRDefault="008C43AD" w:rsidP="008C43AD">
      <w:pPr>
        <w:rPr>
          <w:rFonts w:hint="eastAsia"/>
        </w:rPr>
      </w:pPr>
      <w:r>
        <w:tab/>
      </w:r>
      <w:r>
        <w:rPr>
          <w:rFonts w:hint="eastAsia"/>
        </w:rPr>
        <w:t>在生活中我们会遇到很多选择，当我们进行抉择时，有时会为了自己，也有时会为了他人。而我就有一次这样的经历。</w:t>
      </w:r>
    </w:p>
    <w:p w14:paraId="20248BB8" w14:textId="77777777" w:rsidR="008C43AD" w:rsidRDefault="008C43AD" w:rsidP="008C43AD">
      <w:pPr>
        <w:rPr>
          <w:rFonts w:hint="eastAsia"/>
        </w:rPr>
      </w:pPr>
      <w:r>
        <w:tab/>
      </w:r>
      <w:r>
        <w:rPr>
          <w:rFonts w:hint="eastAsia"/>
        </w:rPr>
        <w:t>上个学期，我们年级举行了红星何以照中国主题话剧活动，在活动中，我们班级负责《红岩》部分的话剧演出。此时，我负责剧组中背景的制作。一天深夜，剧组的导演突然发来消息，说老师后天</w:t>
      </w:r>
      <w:proofErr w:type="gramStart"/>
      <w:r>
        <w:rPr>
          <w:rFonts w:hint="eastAsia"/>
        </w:rPr>
        <w:t>就要一版完成度</w:t>
      </w:r>
      <w:proofErr w:type="gramEnd"/>
      <w:r>
        <w:rPr>
          <w:rFonts w:hint="eastAsia"/>
        </w:rPr>
        <w:t>高的背景进行审核，这时，抉择出现了，现在临近期末，每天晚上都有一大堆作业要完成，但剧组后天就要一组背景，当然，我可以将此事推给别人，但我从一开始就接手此时，其他人肯定没有我熟悉。是为了自己，将此时交手他人？还是为了班级，在高强度的学习压力下再雪上加霜？我久久不能抉择。不管怎样，我先完成了当日功课，随后便开始每晚的任务——从书里找出对应的场景描写并将其制作出来。</w:t>
      </w:r>
    </w:p>
    <w:p w14:paraId="3510CC97" w14:textId="77777777" w:rsidR="008C43AD" w:rsidRDefault="008C43AD" w:rsidP="008C43AD">
      <w:pPr>
        <w:rPr>
          <w:rFonts w:hint="eastAsia"/>
        </w:rPr>
      </w:pPr>
      <w:r>
        <w:tab/>
      </w:r>
      <w:r>
        <w:rPr>
          <w:rFonts w:hint="eastAsia"/>
        </w:rPr>
        <w:t>不经意间，我读到了江姐舍己为人，走出监牢将被带走的情景，在阴暗的牢房中，墙壁</w:t>
      </w:r>
      <w:r>
        <w:rPr>
          <w:rFonts w:hint="eastAsia"/>
        </w:rPr>
        <w:lastRenderedPageBreak/>
        <w:t>潮湿，墙角长满青苔，一道道铁门锁住了革命英雄们，门外的不是别人，正是带她去刑场的士兵，但就在此刻，江姐不惧死亡、向死而生，如同胜利一般地向门外走去。“我决定了！”我心中这样想道“既然江姐他们就连生命都奉献给了他人，给了革命，那我仅仅失去的是个人的学习时间，这有什么可怕的呢？”</w:t>
      </w:r>
    </w:p>
    <w:p w14:paraId="60857FEA" w14:textId="77777777" w:rsidR="008C43AD" w:rsidRDefault="008C43AD" w:rsidP="008C43AD">
      <w:pPr>
        <w:ind w:firstLine="420"/>
        <w:rPr>
          <w:rFonts w:hint="eastAsia"/>
        </w:rPr>
      </w:pPr>
      <w:r>
        <w:rPr>
          <w:rFonts w:hint="eastAsia"/>
        </w:rPr>
        <w:t>随即我便开始准备制作背景的各种材料，封面怎么办？从书的封面上复印。不够清楚怎么办？那就拿笔再描着画一遍。要泼水的声音怎么办？我就从洗手间的水盆灌满水泼。要碰杯的声音怎么办？那就用家里的玻璃杯碰。一次不满意就两次，两次不满意就三次。不知不觉间，已经凌晨，背景也已完成，于是我就将其拷到了硬盘里，第二天带去学校。</w:t>
      </w:r>
    </w:p>
    <w:p w14:paraId="44BCB059" w14:textId="2D4913B7" w:rsidR="005C3733" w:rsidRPr="008C43AD" w:rsidRDefault="008C43AD" w:rsidP="008C43AD">
      <w:pPr>
        <w:ind w:firstLine="420"/>
        <w:rPr>
          <w:rFonts w:hint="eastAsia"/>
        </w:rPr>
      </w:pPr>
      <w:r>
        <w:rPr>
          <w:rFonts w:hint="eastAsia"/>
        </w:rPr>
        <w:t>择善而行，我们对善的定义有很多种，对自己好、对他人好，无论是那种善，无论代价是什么，只要付出了一些，就会回报一些，所以，在放弃之前，我们为何不去试着“行”一</w:t>
      </w:r>
      <w:r>
        <w:rPr>
          <w:rFonts w:hint="eastAsia"/>
        </w:rPr>
        <w:lastRenderedPageBreak/>
        <w:t>下呢？</w:t>
      </w:r>
    </w:p>
    <w:sectPr w:rsidR="005C3733" w:rsidRPr="008C43AD" w:rsidSect="00A536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797" w:bottom="1440" w:left="1797" w:header="851" w:footer="992" w:gutter="0"/>
      <w:cols w:space="425"/>
      <w:docGrid w:type="snapToChars" w:linePitch="606" w:charSpace="400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F56E2" w14:textId="77777777" w:rsidR="000A373E" w:rsidRDefault="000A373E" w:rsidP="005C3733">
      <w:pPr>
        <w:rPr>
          <w:rFonts w:hint="eastAsia"/>
        </w:rPr>
      </w:pPr>
      <w:r>
        <w:separator/>
      </w:r>
    </w:p>
  </w:endnote>
  <w:endnote w:type="continuationSeparator" w:id="0">
    <w:p w14:paraId="25E58458" w14:textId="77777777" w:rsidR="000A373E" w:rsidRDefault="000A373E" w:rsidP="005C37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A42F0" w14:textId="77777777" w:rsidR="00A53955" w:rsidRDefault="00A53955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A877C" w14:textId="77777777" w:rsidR="00A53955" w:rsidRDefault="00A53955">
    <w:pPr>
      <w:pStyle w:val="a6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C0110" w14:textId="77777777" w:rsidR="00A53955" w:rsidRDefault="00A53955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2066E" w14:textId="77777777" w:rsidR="000A373E" w:rsidRDefault="000A373E" w:rsidP="005C3733">
      <w:pPr>
        <w:rPr>
          <w:rFonts w:hint="eastAsia"/>
        </w:rPr>
      </w:pPr>
      <w:r>
        <w:separator/>
      </w:r>
    </w:p>
  </w:footnote>
  <w:footnote w:type="continuationSeparator" w:id="0">
    <w:p w14:paraId="4C564867" w14:textId="77777777" w:rsidR="000A373E" w:rsidRDefault="000A373E" w:rsidP="005C373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148B2" w14:textId="77777777" w:rsidR="00A53955" w:rsidRDefault="00A53955" w:rsidP="00A53626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549BE" w14:textId="77777777" w:rsidR="00A53955" w:rsidRDefault="00A53955" w:rsidP="00A53626">
    <w:pPr>
      <w:pStyle w:val="a4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C0C9E" w14:textId="77777777" w:rsidR="00A53955" w:rsidRDefault="00A53955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attachedTemplate r:id="rId1"/>
  <w:defaultTabStop w:val="420"/>
  <w:drawingGridHorizontalSpacing w:val="208"/>
  <w:drawingGridVerticalSpacing w:val="30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3AD"/>
    <w:rsid w:val="FF5D3300"/>
    <w:rsid w:val="00022C51"/>
    <w:rsid w:val="000322BD"/>
    <w:rsid w:val="000612F6"/>
    <w:rsid w:val="00062AC6"/>
    <w:rsid w:val="000A373E"/>
    <w:rsid w:val="00104344"/>
    <w:rsid w:val="00142CFD"/>
    <w:rsid w:val="00164ED0"/>
    <w:rsid w:val="00172F69"/>
    <w:rsid w:val="001A355E"/>
    <w:rsid w:val="001D2906"/>
    <w:rsid w:val="00211C9A"/>
    <w:rsid w:val="00264F0F"/>
    <w:rsid w:val="002A2E2A"/>
    <w:rsid w:val="003362AB"/>
    <w:rsid w:val="003524F9"/>
    <w:rsid w:val="00370270"/>
    <w:rsid w:val="0038200B"/>
    <w:rsid w:val="003B4883"/>
    <w:rsid w:val="003F0B9F"/>
    <w:rsid w:val="0049029C"/>
    <w:rsid w:val="00495491"/>
    <w:rsid w:val="004C0E47"/>
    <w:rsid w:val="004D757F"/>
    <w:rsid w:val="004F3EAE"/>
    <w:rsid w:val="00547C09"/>
    <w:rsid w:val="005900A9"/>
    <w:rsid w:val="00595881"/>
    <w:rsid w:val="005A439E"/>
    <w:rsid w:val="005C3733"/>
    <w:rsid w:val="006D4760"/>
    <w:rsid w:val="006F3DF1"/>
    <w:rsid w:val="0071242D"/>
    <w:rsid w:val="00720834"/>
    <w:rsid w:val="00775625"/>
    <w:rsid w:val="007B3993"/>
    <w:rsid w:val="00813ADE"/>
    <w:rsid w:val="0081427F"/>
    <w:rsid w:val="00815C85"/>
    <w:rsid w:val="008B0296"/>
    <w:rsid w:val="008C43AD"/>
    <w:rsid w:val="00901474"/>
    <w:rsid w:val="00911577"/>
    <w:rsid w:val="00914CFC"/>
    <w:rsid w:val="00936C17"/>
    <w:rsid w:val="00957CC0"/>
    <w:rsid w:val="00991831"/>
    <w:rsid w:val="009B261A"/>
    <w:rsid w:val="00A04071"/>
    <w:rsid w:val="00A06993"/>
    <w:rsid w:val="00A53626"/>
    <w:rsid w:val="00A53955"/>
    <w:rsid w:val="00B40C88"/>
    <w:rsid w:val="00BA4E89"/>
    <w:rsid w:val="00C00412"/>
    <w:rsid w:val="00C03801"/>
    <w:rsid w:val="00C3097F"/>
    <w:rsid w:val="00C675E9"/>
    <w:rsid w:val="00CB068D"/>
    <w:rsid w:val="00CB0727"/>
    <w:rsid w:val="00CF0A21"/>
    <w:rsid w:val="00D15716"/>
    <w:rsid w:val="00D24424"/>
    <w:rsid w:val="00D46681"/>
    <w:rsid w:val="00D57FEA"/>
    <w:rsid w:val="00E049B4"/>
    <w:rsid w:val="00E11D08"/>
    <w:rsid w:val="00E16DE6"/>
    <w:rsid w:val="00E63BF7"/>
    <w:rsid w:val="00E802AE"/>
    <w:rsid w:val="00EA69DA"/>
    <w:rsid w:val="00EF0896"/>
    <w:rsid w:val="00EF3EED"/>
    <w:rsid w:val="00F06494"/>
    <w:rsid w:val="00F252D5"/>
    <w:rsid w:val="00F2622B"/>
    <w:rsid w:val="00F571B8"/>
    <w:rsid w:val="00F944BF"/>
    <w:rsid w:val="00FC6D21"/>
    <w:rsid w:val="00FE1633"/>
    <w:rsid w:val="00F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97392A"/>
  <w15:docId w15:val="{E2F6A654-C3CE-49B6-A46D-107BFCA4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3AD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修订1"/>
    <w:hidden/>
    <w:uiPriority w:val="99"/>
    <w:semiHidden/>
    <w:rPr>
      <w:kern w:val="2"/>
      <w:sz w:val="21"/>
      <w:szCs w:val="22"/>
      <w14:ligatures w14:val="standardContextual"/>
    </w:rPr>
  </w:style>
  <w:style w:type="paragraph" w:styleId="a3">
    <w:name w:val="Revision"/>
    <w:hidden/>
    <w:uiPriority w:val="99"/>
    <w:unhideWhenUsed/>
    <w:rsid w:val="00F252D5"/>
    <w:rPr>
      <w:kern w:val="2"/>
      <w:sz w:val="21"/>
      <w:szCs w:val="22"/>
      <w14:ligatures w14:val="standardContextual"/>
    </w:rPr>
  </w:style>
  <w:style w:type="paragraph" w:styleId="a4">
    <w:name w:val="header"/>
    <w:basedOn w:val="a"/>
    <w:link w:val="a5"/>
    <w:uiPriority w:val="99"/>
    <w:unhideWhenUsed/>
    <w:rsid w:val="005C3733"/>
    <w:pP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3733"/>
    <w:rPr>
      <w:kern w:val="2"/>
      <w:sz w:val="18"/>
      <w:szCs w:val="1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5C3733"/>
    <w:pPr>
      <w:tabs>
        <w:tab w:val="center" w:pos="4153"/>
        <w:tab w:val="right" w:pos="8306"/>
      </w:tabs>
      <w:snapToGrid w:val="0"/>
      <w:spacing w:after="0"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3733"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991;&#26412;&#25991;&#26723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0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Zwy</dc:creator>
  <cp:lastModifiedBy>Zwy</cp:lastModifiedBy>
  <cp:revision>1</cp:revision>
  <dcterms:created xsi:type="dcterms:W3CDTF">2025-05-11T11:36:00Z</dcterms:created>
  <dcterms:modified xsi:type="dcterms:W3CDTF">2025-05-11T11:36:00Z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141AED6867AED3200E4EF6676748A93B_42</vt:lpwstr>
  </property>
</Properties>
</file>