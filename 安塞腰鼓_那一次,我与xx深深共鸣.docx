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F51B" w14:textId="77777777" w:rsidR="00851672" w:rsidRDefault="00851672" w:rsidP="00851672">
      <w:pPr>
        <w:ind w:firstLineChars="200" w:firstLine="831"/>
        <w:rPr>
          <w:rFonts w:hint="eastAsia"/>
          <w:lang w:eastAsia="zh-Hans"/>
        </w:rPr>
      </w:pPr>
      <w:r>
        <w:rPr>
          <w:rFonts w:hint="eastAsia"/>
          <w:lang w:eastAsia="zh-Hans"/>
        </w:rPr>
        <w:t>在生活的洪流中，我们总会与某些事物产生难以言喻的共鸣。那些触动我们内心深处的旋律、画面，往往会成为我们人生旅程中的重要标记。那一次，我与《安塞腰鼓》深深共鸣。</w:t>
      </w:r>
    </w:p>
    <w:p w14:paraId="0900043F" w14:textId="77777777" w:rsidR="00851672" w:rsidRDefault="00851672" w:rsidP="00851672">
      <w:pPr>
        <w:ind w:firstLineChars="200" w:firstLine="831"/>
        <w:rPr>
          <w:rFonts w:hint="eastAsia"/>
          <w:lang w:eastAsia="zh-Hans"/>
        </w:rPr>
      </w:pPr>
      <w:r>
        <w:rPr>
          <w:rFonts w:hint="eastAsia"/>
          <w:lang w:eastAsia="zh-Hans"/>
        </w:rPr>
        <w:t>开学后的第一个月，年级准备进行朗读文化节活动，我分到的部分是上台朗读安塞腰鼓。我开始很起劲，</w:t>
      </w:r>
      <w:r>
        <w:rPr>
          <w:rFonts w:hint="eastAsia"/>
        </w:rPr>
        <w:t>为了练习《安塞腰鼓》</w:t>
      </w:r>
      <w:r>
        <w:rPr>
          <w:rFonts w:hint="eastAsia"/>
          <w:lang w:eastAsia="zh-Hans"/>
        </w:rPr>
        <w:t>的一段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我尝试着去与作者、与演奏者的情感去产生共鸣。连着几个日夜，就连课间都在读，我一个字一个字地朗读，那些句子已经烂熟于心。可是我总感觉，这腰鼓，当真那么动人心魄吗？</w:t>
      </w:r>
    </w:p>
    <w:p w14:paraId="60AFACE4" w14:textId="77777777" w:rsidR="00851672" w:rsidRDefault="00851672" w:rsidP="00851672">
      <w:pPr>
        <w:ind w:firstLine="420"/>
        <w:rPr>
          <w:rFonts w:hint="eastAsia"/>
        </w:rPr>
      </w:pPr>
      <w:r>
        <w:rPr>
          <w:rFonts w:hint="eastAsia"/>
        </w:rPr>
        <w:t xml:space="preserve">清明节，我们一家去了陕西安塞，路上，我无心欣赏路边风景，只记得反复联系朗读。 </w:t>
      </w:r>
    </w:p>
    <w:p w14:paraId="4E889605" w14:textId="77777777" w:rsidR="00851672" w:rsidRDefault="00851672" w:rsidP="00851672">
      <w:pPr>
        <w:ind w:firstLine="420"/>
        <w:rPr>
          <w:rFonts w:hint="eastAsia"/>
        </w:rPr>
      </w:pPr>
      <w:r>
        <w:rPr>
          <w:rFonts w:hint="eastAsia"/>
        </w:rPr>
        <w:t>稍作休息，便去看了腰鼓表演。远处看，打鼓的人们站在高粱旁，像一个个矗立着的木头桩子，不曾晃动过。到了近处，这才发现他们的头上缠着白布，双眼炯炯有神，双脚紧紧地“扎在”地上，让身体丝毫不动，他们的衣服是乌黑色的，腰上、手上都系着红带子，就</w:t>
      </w:r>
      <w:r>
        <w:rPr>
          <w:rFonts w:hint="eastAsia"/>
        </w:rPr>
        <w:lastRenderedPageBreak/>
        <w:t>像高粱的穗一样，随风摆动着，鼓也是红的，但比起腰上的带子更加鲜艳一些。表演开始了，这一个个“桩子”便开始动了起来，一声，两声，三声，鼓声渐渐急促了起来，空气也燥热了起来，地上的黄土应声而起，在空中随着红飘带飞舞，在人群之间来回穿梭，落下，扬起，落下，扬起，在这一上一下中，便奏响了生命的史诗。</w:t>
      </w:r>
      <w:r>
        <w:rPr>
          <w:rFonts w:hint="eastAsia"/>
          <w:lang w:eastAsia="zh-Hans"/>
        </w:rPr>
        <w:t>我被震撼了，我似乎</w:t>
      </w:r>
      <w:r>
        <w:rPr>
          <w:rFonts w:hint="eastAsia"/>
        </w:rPr>
        <w:t>从来没有如此鲜明地感受到生命的存在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他们的脸上充满对生活笑容而不是埋怨，他们好像在感谢上天给了他们这么一个耕种的宝地，而不是去埋怨这漫天的黄沙。一声声鼓声在我心中久久不停，在</w:t>
      </w:r>
      <w:r>
        <w:rPr>
          <w:rFonts w:hint="eastAsia"/>
          <w:lang w:eastAsia="zh-Hans"/>
        </w:rPr>
        <w:t>如此贫瘠的土地，</w:t>
      </w:r>
      <w:r>
        <w:rPr>
          <w:rFonts w:hint="eastAsia"/>
        </w:rPr>
        <w:t>人们仍不放弃，那我又有什么理由认为我的任务不可完成呢？这一刻，我与鼓声深深共鸣。</w:t>
      </w:r>
    </w:p>
    <w:p w14:paraId="68F02CEF" w14:textId="77777777" w:rsidR="00851672" w:rsidRDefault="00851672" w:rsidP="00851672">
      <w:pPr>
        <w:ind w:firstLine="420"/>
        <w:rPr>
          <w:rFonts w:hint="eastAsia"/>
          <w:lang w:eastAsia="zh-Hans"/>
        </w:rPr>
      </w:pPr>
      <w:r>
        <w:rPr>
          <w:rFonts w:hint="eastAsia"/>
        </w:rPr>
        <w:t>回家路上，我拿起稿子一次次练习了起来，鼓声仍在我心中回荡不绝。</w:t>
      </w:r>
      <w:r>
        <w:rPr>
          <w:rFonts w:hint="eastAsia"/>
          <w:lang w:eastAsia="zh-Hans"/>
        </w:rPr>
        <w:t>我仿佛能看到他们舞动的身影，听到那激昂的鼓声，感受到他们内心的喜悦和激动。他们的笑容灿烂如阳光，</w:t>
      </w:r>
      <w:r>
        <w:rPr>
          <w:rFonts w:hint="eastAsia"/>
          <w:lang w:eastAsia="zh-Hans"/>
        </w:rPr>
        <w:lastRenderedPageBreak/>
        <w:t>他们的眼神坚定如磐石，他们的情感热烈如火，他们的精神坚韧如钢。那种坚韧不拔、勇往直前启发了我，演讲台上，我的声音越来越激昂，眼眶也不禁微微湿润了，读毕，才发现自己的嗓音已然沙哑，可我竟没发觉，全然沉浸在这情感中。读罢，掌声雷动。</w:t>
      </w:r>
    </w:p>
    <w:p w14:paraId="792D8C6C" w14:textId="494B23A6" w:rsidR="005C3733" w:rsidRPr="00851672" w:rsidRDefault="00851672" w:rsidP="00851672">
      <w:pPr>
        <w:ind w:firstLine="420"/>
        <w:rPr>
          <w:rFonts w:hint="eastAsia"/>
          <w:lang w:eastAsia="zh-Hans"/>
        </w:rPr>
      </w:pPr>
      <w:r>
        <w:rPr>
          <w:rFonts w:hint="eastAsia"/>
          <w:lang w:eastAsia="zh-Hans"/>
        </w:rPr>
        <w:t>从那以后，每当我遇到困难和挫折时，我都会想起那次与《安塞腰鼓》的共鸣。它让我更加坚定地相信，只要我们勇敢地面对困难，就一定能创造精彩。</w:t>
      </w:r>
    </w:p>
    <w:sectPr w:rsidR="005C3733" w:rsidRPr="00851672" w:rsidSect="00A53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snapToChars" w:linePitch="606" w:charSpace="400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9513" w14:textId="77777777" w:rsidR="001436AE" w:rsidRDefault="001436AE" w:rsidP="005C3733">
      <w:pPr>
        <w:rPr>
          <w:rFonts w:hint="eastAsia"/>
        </w:rPr>
      </w:pPr>
      <w:r>
        <w:separator/>
      </w:r>
    </w:p>
  </w:endnote>
  <w:endnote w:type="continuationSeparator" w:id="0">
    <w:p w14:paraId="2514DEE8" w14:textId="77777777" w:rsidR="001436AE" w:rsidRDefault="001436AE" w:rsidP="005C37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EA8B3" w14:textId="77777777" w:rsidR="00A53955" w:rsidRDefault="00A53955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7DFD3" w14:textId="77777777" w:rsidR="00A53955" w:rsidRDefault="00A53955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A3A9" w14:textId="77777777" w:rsidR="00A53955" w:rsidRDefault="00A53955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72D0A" w14:textId="77777777" w:rsidR="001436AE" w:rsidRDefault="001436AE" w:rsidP="005C3733">
      <w:pPr>
        <w:rPr>
          <w:rFonts w:hint="eastAsia"/>
        </w:rPr>
      </w:pPr>
      <w:r>
        <w:separator/>
      </w:r>
    </w:p>
  </w:footnote>
  <w:footnote w:type="continuationSeparator" w:id="0">
    <w:p w14:paraId="7E94A5F5" w14:textId="77777777" w:rsidR="001436AE" w:rsidRDefault="001436AE" w:rsidP="005C37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8F0EC" w14:textId="77777777" w:rsidR="00A53955" w:rsidRDefault="00A53955" w:rsidP="00A5362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1162" w14:textId="77777777" w:rsidR="00A53955" w:rsidRDefault="00A53955" w:rsidP="00A53626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5923" w14:textId="77777777" w:rsidR="00A53955" w:rsidRDefault="00A53955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HorizontalSpacing w:val="208"/>
  <w:drawingGridVerticalSpacing w:val="30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72"/>
    <w:rsid w:val="FF5D3300"/>
    <w:rsid w:val="00022C51"/>
    <w:rsid w:val="000322BD"/>
    <w:rsid w:val="000612F6"/>
    <w:rsid w:val="00062AC6"/>
    <w:rsid w:val="00104344"/>
    <w:rsid w:val="00142CFD"/>
    <w:rsid w:val="001436AE"/>
    <w:rsid w:val="00164ED0"/>
    <w:rsid w:val="00172F69"/>
    <w:rsid w:val="001D2906"/>
    <w:rsid w:val="00211C9A"/>
    <w:rsid w:val="00264F0F"/>
    <w:rsid w:val="002A2E2A"/>
    <w:rsid w:val="003362AB"/>
    <w:rsid w:val="003524F9"/>
    <w:rsid w:val="00370270"/>
    <w:rsid w:val="0038200B"/>
    <w:rsid w:val="003B4883"/>
    <w:rsid w:val="003F0B9F"/>
    <w:rsid w:val="0049029C"/>
    <w:rsid w:val="00495491"/>
    <w:rsid w:val="004C0E47"/>
    <w:rsid w:val="004D757F"/>
    <w:rsid w:val="004F3EAE"/>
    <w:rsid w:val="00547C09"/>
    <w:rsid w:val="005900A9"/>
    <w:rsid w:val="00595881"/>
    <w:rsid w:val="005A439E"/>
    <w:rsid w:val="005C3733"/>
    <w:rsid w:val="006D4760"/>
    <w:rsid w:val="006F3DF1"/>
    <w:rsid w:val="0071242D"/>
    <w:rsid w:val="00720834"/>
    <w:rsid w:val="00775625"/>
    <w:rsid w:val="007B3993"/>
    <w:rsid w:val="00813ADE"/>
    <w:rsid w:val="0081427F"/>
    <w:rsid w:val="00815C85"/>
    <w:rsid w:val="00851672"/>
    <w:rsid w:val="008B0296"/>
    <w:rsid w:val="00901474"/>
    <w:rsid w:val="00911577"/>
    <w:rsid w:val="00914CFC"/>
    <w:rsid w:val="00936C17"/>
    <w:rsid w:val="00957CC0"/>
    <w:rsid w:val="00991831"/>
    <w:rsid w:val="009B261A"/>
    <w:rsid w:val="00A04071"/>
    <w:rsid w:val="00A06993"/>
    <w:rsid w:val="00A53626"/>
    <w:rsid w:val="00A53955"/>
    <w:rsid w:val="00A93E7E"/>
    <w:rsid w:val="00B40C88"/>
    <w:rsid w:val="00BA4E89"/>
    <w:rsid w:val="00C00412"/>
    <w:rsid w:val="00C03801"/>
    <w:rsid w:val="00C3097F"/>
    <w:rsid w:val="00C675E9"/>
    <w:rsid w:val="00CB068D"/>
    <w:rsid w:val="00CB0727"/>
    <w:rsid w:val="00CF0A21"/>
    <w:rsid w:val="00D15716"/>
    <w:rsid w:val="00D24424"/>
    <w:rsid w:val="00D46681"/>
    <w:rsid w:val="00D57FEA"/>
    <w:rsid w:val="00E049B4"/>
    <w:rsid w:val="00E11D08"/>
    <w:rsid w:val="00E16DE6"/>
    <w:rsid w:val="00E63BF7"/>
    <w:rsid w:val="00E802AE"/>
    <w:rsid w:val="00EA69DA"/>
    <w:rsid w:val="00EF0896"/>
    <w:rsid w:val="00EF3EED"/>
    <w:rsid w:val="00F06494"/>
    <w:rsid w:val="00F252D5"/>
    <w:rsid w:val="00F2622B"/>
    <w:rsid w:val="00F571B8"/>
    <w:rsid w:val="00F944BF"/>
    <w:rsid w:val="00FC6D21"/>
    <w:rsid w:val="00FE163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FE92F1"/>
  <w15:docId w15:val="{371D49A6-C8F0-43BA-9E03-5454C1B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672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修订1"/>
    <w:hidden/>
    <w:uiPriority w:val="99"/>
    <w:semiHidden/>
    <w:rPr>
      <w:kern w:val="2"/>
      <w:sz w:val="21"/>
      <w:szCs w:val="22"/>
      <w14:ligatures w14:val="standardContextual"/>
    </w:rPr>
  </w:style>
  <w:style w:type="paragraph" w:styleId="a3">
    <w:name w:val="Revision"/>
    <w:hidden/>
    <w:uiPriority w:val="99"/>
    <w:unhideWhenUsed/>
    <w:rsid w:val="00F252D5"/>
    <w:rPr>
      <w:kern w:val="2"/>
      <w:sz w:val="21"/>
      <w:szCs w:val="22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733"/>
    <w:rPr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73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412;&#25991;&#26723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Zwy</dc:creator>
  <cp:lastModifiedBy>Zwy</cp:lastModifiedBy>
  <cp:revision>1</cp:revision>
  <dcterms:created xsi:type="dcterms:W3CDTF">2025-05-11T11:35:00Z</dcterms:created>
  <dcterms:modified xsi:type="dcterms:W3CDTF">2025-05-11T11:35:00Z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141AED6867AED3200E4EF6676748A93B_42</vt:lpwstr>
  </property>
</Properties>
</file>